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64FE" w14:textId="01FC5F07" w:rsidR="00E125AE" w:rsidRDefault="0030700F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noProof/>
          <w:sz w:val="19"/>
          <w:szCs w:val="20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098B1" wp14:editId="01776D1A">
                <wp:simplePos x="0" y="0"/>
                <wp:positionH relativeFrom="column">
                  <wp:posOffset>-633095</wp:posOffset>
                </wp:positionH>
                <wp:positionV relativeFrom="paragraph">
                  <wp:posOffset>-709295</wp:posOffset>
                </wp:positionV>
                <wp:extent cx="1539240" cy="518160"/>
                <wp:effectExtent l="0" t="0" r="0" b="0"/>
                <wp:wrapNone/>
                <wp:docPr id="19258304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98F1B" w14:textId="2171CFB7" w:rsidR="0030700F" w:rsidRPr="0030700F" w:rsidRDefault="0030700F" w:rsidP="0030700F">
                            <w:pPr>
                              <w:rPr>
                                <w:color w:val="FF0000"/>
                                <w:sz w:val="43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98B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9.85pt;margin-top:-55.85pt;width:121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" filled="f" stroked="f" strokeweight=".5pt">
                <v:textbox>
                  <w:txbxContent>
                    <w:p w14:paraId="36498F1B" w14:textId="2171CFB7" w:rsidR="0030700F" w:rsidRPr="0030700F" w:rsidRDefault="0030700F" w:rsidP="0030700F">
                      <w:pPr>
                        <w:rPr>
                          <w:color w:val="FF0000"/>
                          <w:sz w:val="43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C3D" w:rsidRPr="00D36159">
        <w:rPr>
          <w:rFonts w:ascii="Arial" w:hAnsi="Arial" w:cs="Arial"/>
          <w:b/>
          <w:bCs/>
          <w:noProof/>
          <w:sz w:val="24"/>
          <w:lang w:val="pl-PL"/>
        </w:rPr>
        <w:drawing>
          <wp:anchor distT="0" distB="0" distL="114300" distR="114300" simplePos="0" relativeHeight="251658240" behindDoc="0" locked="0" layoutInCell="1" allowOverlap="1" wp14:anchorId="429EDEB2" wp14:editId="53FB8CAB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8"/>
                    <a:srcRect l="12190" b="11569"/>
                    <a:stretch/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>[Z</w:t>
      </w:r>
      <w:r w:rsidR="003C69D4">
        <w:rPr>
          <w:rFonts w:ascii="Arial" w:hAnsi="Arial" w:cs="Arial"/>
          <w:b/>
          <w:bCs/>
          <w:noProof/>
          <w:sz w:val="24"/>
          <w:lang w:val="pl-PL"/>
        </w:rPr>
        <w:t>5</w:t>
      </w:r>
      <w:r w:rsidR="00D45826" w:rsidRPr="00D36159">
        <w:rPr>
          <w:rFonts w:ascii="Arial" w:hAnsi="Arial" w:cs="Arial"/>
          <w:b/>
          <w:bCs/>
          <w:noProof/>
          <w:sz w:val="24"/>
          <w:lang w:val="pl-PL"/>
        </w:rPr>
        <w:t xml:space="preserve">] </w:t>
      </w:r>
      <w:r w:rsidR="003C69D4">
        <w:rPr>
          <w:rFonts w:ascii="Arial" w:hAnsi="Arial" w:cs="Arial"/>
          <w:b/>
          <w:bCs/>
          <w:noProof/>
          <w:sz w:val="24"/>
          <w:lang w:val="pl-PL"/>
        </w:rPr>
        <w:t>Wybrana platforma – baza danych</w:t>
      </w:r>
    </w:p>
    <w:p w14:paraId="2E748BA8" w14:textId="77777777" w:rsidR="00D36159" w:rsidRPr="00D36159" w:rsidRDefault="00D36159" w:rsidP="002721ED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9B6946" w:rsidRPr="00D36159" w14:paraId="0DC8D22C" w14:textId="77777777" w:rsidTr="00D36159">
        <w:tc>
          <w:tcPr>
            <w:tcW w:w="3014" w:type="dxa"/>
            <w:vMerge w:val="restart"/>
            <w:tcBorders>
              <w:right w:val="single" w:sz="12" w:space="0" w:color="auto"/>
            </w:tcBorders>
            <w:vAlign w:val="center"/>
          </w:tcPr>
          <w:p w14:paraId="3B2AE154" w14:textId="682C56F2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sz w:val="31"/>
                <w:szCs w:val="4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Grupa laboratoryjna: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 xml:space="preserve"> </w:t>
            </w:r>
            <w:r w:rsidRPr="00D36159">
              <w:rPr>
                <w:rFonts w:ascii="Arial" w:hAnsi="Arial" w:cs="Arial"/>
                <w:sz w:val="31"/>
                <w:szCs w:val="40"/>
                <w:lang w:val="pl-PL"/>
              </w:rPr>
              <w:t xml:space="preserve"> L</w:t>
            </w:r>
            <w:r w:rsidR="003E194D">
              <w:rPr>
                <w:rFonts w:ascii="Arial" w:hAnsi="Arial" w:cs="Arial"/>
                <w:sz w:val="31"/>
                <w:szCs w:val="40"/>
                <w:lang w:val="pl-PL"/>
              </w:rPr>
              <w:t>11</w:t>
            </w:r>
          </w:p>
          <w:p w14:paraId="38B9C0F6" w14:textId="788856AB" w:rsidR="009B6946" w:rsidRPr="00D36159" w:rsidRDefault="009B6946" w:rsidP="0030700F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 xml:space="preserve">Podgrupa: </w:t>
            </w:r>
            <w:r w:rsidR="003E194D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4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C69B8" w14:textId="139EA014" w:rsidR="009B6946" w:rsidRPr="00D36159" w:rsidRDefault="003E194D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Paweł Kolec</w:t>
            </w:r>
            <w:r w:rsidR="009B6946" w:rsidRPr="00D36159">
              <w:rPr>
                <w:rFonts w:ascii="Arial" w:hAnsi="Arial" w:cs="Arial"/>
                <w:sz w:val="19"/>
                <w:szCs w:val="20"/>
                <w:lang w:val="pl-PL"/>
              </w:rPr>
              <w:t xml:space="preserve"> (</w:t>
            </w:r>
            <w:r>
              <w:rPr>
                <w:rFonts w:ascii="Arial" w:hAnsi="Arial" w:cs="Arial"/>
                <w:sz w:val="19"/>
                <w:szCs w:val="20"/>
                <w:lang w:val="pl-PL"/>
              </w:rPr>
              <w:t>155 873</w:t>
            </w:r>
            <w:r w:rsidR="009B6946" w:rsidRPr="00D36159">
              <w:rPr>
                <w:rFonts w:ascii="Arial" w:hAnsi="Arial" w:cs="Arial"/>
                <w:sz w:val="19"/>
                <w:szCs w:val="20"/>
                <w:lang w:val="pl-PL"/>
              </w:rPr>
              <w:t>)</w:t>
            </w:r>
          </w:p>
        </w:tc>
        <w:tc>
          <w:tcPr>
            <w:tcW w:w="3014" w:type="dxa"/>
            <w:vMerge w:val="restart"/>
            <w:tcBorders>
              <w:left w:val="single" w:sz="12" w:space="0" w:color="auto"/>
            </w:tcBorders>
          </w:tcPr>
          <w:p w14:paraId="47E09534" w14:textId="54543863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11FA807E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6C339323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0858D" w14:textId="6A3511AF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>Adam Now</w:t>
            </w:r>
            <w:r w:rsidR="003E194D">
              <w:rPr>
                <w:rFonts w:ascii="Arial" w:hAnsi="Arial" w:cs="Arial"/>
                <w:sz w:val="19"/>
                <w:szCs w:val="20"/>
                <w:lang w:val="pl-PL"/>
              </w:rPr>
              <w:t xml:space="preserve">acki 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>(</w:t>
            </w:r>
            <w:r w:rsidR="003E194D">
              <w:rPr>
                <w:rFonts w:ascii="Arial" w:hAnsi="Arial" w:cs="Arial"/>
                <w:sz w:val="19"/>
                <w:szCs w:val="20"/>
                <w:lang w:val="pl-PL"/>
              </w:rPr>
              <w:t>155 838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>)</w:t>
            </w:r>
          </w:p>
        </w:tc>
        <w:tc>
          <w:tcPr>
            <w:tcW w:w="30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63031F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9B6946" w:rsidRPr="00D36159" w14:paraId="77CB2C5F" w14:textId="77777777" w:rsidTr="00D36159">
        <w:tc>
          <w:tcPr>
            <w:tcW w:w="3014" w:type="dxa"/>
            <w:vMerge/>
            <w:tcBorders>
              <w:right w:val="single" w:sz="12" w:space="0" w:color="auto"/>
            </w:tcBorders>
          </w:tcPr>
          <w:p w14:paraId="5220237C" w14:textId="77777777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E315A" w14:textId="6E1F9C2F" w:rsidR="009B6946" w:rsidRPr="00D36159" w:rsidRDefault="009B6946" w:rsidP="00FA138B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Prowadzący zajęcia: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B81359" w14:textId="209932EC" w:rsidR="009B6946" w:rsidRPr="00D36159" w:rsidRDefault="009B6946" w:rsidP="009B6946">
            <w:pPr>
              <w:ind w:firstLine="0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dr inż. Ariel Antonowicz</w:t>
            </w:r>
          </w:p>
        </w:tc>
      </w:tr>
    </w:tbl>
    <w:p w14:paraId="0C8781A4" w14:textId="12E5C451" w:rsidR="0030700F" w:rsidRPr="00D36159" w:rsidRDefault="0030700F" w:rsidP="00FA138B">
      <w:pPr>
        <w:jc w:val="center"/>
        <w:rPr>
          <w:rFonts w:ascii="Arial" w:hAnsi="Arial" w:cs="Arial"/>
          <w:sz w:val="19"/>
          <w:szCs w:val="20"/>
          <w:lang w:val="pl-PL"/>
        </w:rPr>
      </w:pPr>
    </w:p>
    <w:p w14:paraId="53B76054" w14:textId="77777777" w:rsidR="00D36159" w:rsidRDefault="00D36159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bookmarkStart w:id="0" w:name="_Hlk123815588"/>
      <w:bookmarkEnd w:id="0"/>
    </w:p>
    <w:p w14:paraId="3D0FED85" w14:textId="687460ED" w:rsidR="00DD79AB" w:rsidRPr="00D36159" w:rsidRDefault="009B6946" w:rsidP="00136DE1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t>ZDJĘCIA ZREALIZOWANEGO UKŁADU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716"/>
        <w:gridCol w:w="4351"/>
      </w:tblGrid>
      <w:tr w:rsidR="00703331" w:rsidRPr="00D36159" w14:paraId="74CC2F09" w14:textId="77777777" w:rsidTr="009B6946">
        <w:trPr>
          <w:trHeight w:val="4077"/>
        </w:trPr>
        <w:tc>
          <w:tcPr>
            <w:tcW w:w="4533" w:type="dxa"/>
          </w:tcPr>
          <w:p w14:paraId="41D58611" w14:textId="77777777" w:rsidR="009B6946" w:rsidRPr="00D36159" w:rsidRDefault="009B6946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64D69EBF" w14:textId="5646E376" w:rsidR="009B6946" w:rsidRPr="00D36159" w:rsidRDefault="00703331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703331">
              <w:rPr>
                <w:rFonts w:ascii="Arial" w:hAnsi="Arial" w:cs="Arial"/>
                <w:noProof/>
                <w:lang w:val="pl-PL"/>
              </w:rPr>
              <w:drawing>
                <wp:inline distT="0" distB="0" distL="0" distR="0" wp14:anchorId="75C5312D" wp14:editId="3FC7D208">
                  <wp:extent cx="2857500" cy="3335641"/>
                  <wp:effectExtent l="0" t="0" r="0" b="0"/>
                  <wp:docPr id="409923040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735" cy="334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14:paraId="09D612AD" w14:textId="77777777" w:rsidR="009B6946" w:rsidRPr="00D36159" w:rsidRDefault="009B6946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22B78092" w14:textId="531E45BA" w:rsidR="009B6946" w:rsidRPr="00D36159" w:rsidRDefault="00703331" w:rsidP="0070333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BE0E6CE" wp14:editId="6651AC40">
                  <wp:extent cx="2495550" cy="3327400"/>
                  <wp:effectExtent l="0" t="0" r="0" b="6350"/>
                  <wp:docPr id="488764268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035" cy="332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946" w:rsidRPr="00D36159" w14:paraId="741BFB16" w14:textId="77777777" w:rsidTr="009B6946">
        <w:trPr>
          <w:trHeight w:val="4077"/>
        </w:trPr>
        <w:tc>
          <w:tcPr>
            <w:tcW w:w="9067" w:type="dxa"/>
            <w:gridSpan w:val="2"/>
          </w:tcPr>
          <w:p w14:paraId="1EA67366" w14:textId="77777777" w:rsidR="009B6946" w:rsidRPr="00D36159" w:rsidRDefault="009B6946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6136116F" w14:textId="4E057152" w:rsidR="009B6946" w:rsidRPr="00D36159" w:rsidRDefault="00703331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noProof/>
                <w:lang w:val="pl-PL"/>
              </w:rPr>
              <w:drawing>
                <wp:inline distT="0" distB="0" distL="0" distR="0" wp14:anchorId="1403A9A1" wp14:editId="2762B3D9">
                  <wp:extent cx="5619824" cy="2409825"/>
                  <wp:effectExtent l="0" t="0" r="0" b="0"/>
                  <wp:docPr id="27346609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368" cy="2417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3A9F5" w14:textId="2DFB5988" w:rsidR="009B6946" w:rsidRPr="00D36159" w:rsidRDefault="009B6946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</w:tc>
      </w:tr>
    </w:tbl>
    <w:p w14:paraId="09C61C81" w14:textId="77777777" w:rsidR="00703331" w:rsidRDefault="00703331" w:rsidP="009B6946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</w:p>
    <w:p w14:paraId="3AED270B" w14:textId="109A47EE" w:rsidR="009B6946" w:rsidRPr="00D36159" w:rsidRDefault="00D36159" w:rsidP="009B6946">
      <w:pPr>
        <w:ind w:left="426"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lastRenderedPageBreak/>
        <w:t>KOD ZREALIZOWANEGO ALGORYTMU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D36159" w:rsidRPr="003E194D" w14:paraId="307B3862" w14:textId="77777777" w:rsidTr="00D36159">
        <w:tc>
          <w:tcPr>
            <w:tcW w:w="9062" w:type="dxa"/>
          </w:tcPr>
          <w:p w14:paraId="54714E4E" w14:textId="648062F5" w:rsidR="003E194D" w:rsidRPr="003E194D" w:rsidRDefault="003E194D" w:rsidP="003E194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sz w:val="16"/>
                <w:szCs w:val="16"/>
                <w:lang w:val="pl-PL" w:eastAsia="pl-PL"/>
              </w:rPr>
            </w:pP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import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Adafruit_DHT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import sqlite3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import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time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from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statistics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import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mean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CZUJNIK = Adafruit_DHT.DHT11  # Typ czujnika DHT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PIN = 'P8_11'  # Pin GPIO, do którego podłączony jest czujnik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LICZBA_POMIAROW = 18  # Liczba pomiarów do wykonania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# Normalizuje listę przez usunięcie wartości maksymalnej i minimalnej.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normalizuj_wyniki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(wyniki):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if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len(wyniki) &gt; 2: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wyniki.remove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(max(wyniki))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wyniki.remove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(min(wyniki))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return wyniki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# Wykonuje pomiar wilgotności i oblicza średnią z kilku odczytów.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wykonaj_pomiar_wilgotnosci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= []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while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len(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 &lt; LICZBA_POMIAROW: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, _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Adafruit_DHT.read_retry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(CZUJNIK, PIN)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if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is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not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None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f"Wilgotnosc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={wilgotnosc:.1f}%")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wilgotnosci.append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else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("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Blad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odczytu z czujnika.")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normalizuj_wyniki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srednia_wilgotnosc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mean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f"Usredniony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wynik: {srednia_wilgotnosc:.1f}%")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return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srednia_wilgotnosc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# Inicjalizuje bazę danych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SQLite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do zapisu wyników pomiarów wilgotności.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inicjalizuj_baze_danych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nazwa_bazy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="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pomiary_wilgotnosci.db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"):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polaczenie = sqlite3.connect(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nazwa_bazy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kursor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polaczenie.cursor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kursor.execute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(""" 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CREATE TABLE IF NOT EXISTS pomiary (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id INTEGER PRIMARY KEY AUTOINCREMENT,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znacznik_czasu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DATETIME DEFAULT CURRENT_TIMESTAMP,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REAL NOT NULL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""")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return polaczenie, kursor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lastRenderedPageBreak/>
              <w:t># Zapisuje wynik pomiaru wilgotności do bazy danych.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zapisz_do_bazy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(kursor,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kursor.execute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("INSERT INTO pomiary 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 VALUES (?)", (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,))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# Wyświetla zapisane wyniki pomiarów z bazy danych.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wyswietl_wyniki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(kursor):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kursor.execute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("SELECT * FROM pomiary")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wyniki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kursor.fetchall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("\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nWyniki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pomiarow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:")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(f"{'ID':&gt;5} {'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':&gt;12} {'Znacznik czasu':&gt;25}")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("-" * 50)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for rekord in wyniki: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(f"{rekord[0]:&gt;5} {rekord[2]:&gt;12.1f} {rekord[1]:&gt;25}")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># Główna funkcja programu - wykonuje pomiary wilgotności i zapisuje je do bazy danych.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def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main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polaczenie, kursor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inicjalizuj_baze_danych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for i in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range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(5):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print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(f"\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nPomiar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{i + 1}:")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srednia_wilgotnosc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wykonaj_pomiar_wilgotnosci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zapisz_do_bazy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(kursor,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srednia_wilgotnosc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polaczenie.commit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time.sleep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(1)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wyswietl_wyniki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(kursor)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polaczenie.close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if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 xml:space="preserve"> __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name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__ == "__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main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__":</w:t>
            </w:r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main</w:t>
            </w:r>
            <w:proofErr w:type="spellEnd"/>
            <w:r w:rsidRPr="003E194D">
              <w:rPr>
                <w:rFonts w:ascii="Consolas" w:hAnsi="Consolas"/>
                <w:sz w:val="16"/>
                <w:szCs w:val="16"/>
                <w:lang w:val="pl-PL" w:eastAsia="pl-PL"/>
              </w:rPr>
              <w:t>()</w:t>
            </w:r>
          </w:p>
          <w:p w14:paraId="2E7E0B9A" w14:textId="77777777" w:rsidR="00D36159" w:rsidRPr="003E194D" w:rsidRDefault="00D36159" w:rsidP="00D36159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szCs w:val="21"/>
                <w:lang w:val="pl-PL" w:eastAsia="pl-PL"/>
              </w:rPr>
            </w:pPr>
          </w:p>
          <w:p w14:paraId="48576F8D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2DC69C07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72748D49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18B84257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75AC68FD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4C2D856D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1E110F00" w14:textId="77777777" w:rsidR="00D36159" w:rsidRPr="003E194D" w:rsidRDefault="00D36159" w:rsidP="003E194D">
            <w:pPr>
              <w:ind w:firstLine="0"/>
              <w:rPr>
                <w:rFonts w:ascii="Arial" w:hAnsi="Arial" w:cs="Arial"/>
                <w:lang w:val="pl-PL"/>
              </w:rPr>
            </w:pPr>
          </w:p>
          <w:p w14:paraId="55B48BD1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  <w:p w14:paraId="00743660" w14:textId="77777777" w:rsidR="00D36159" w:rsidRPr="003E194D" w:rsidRDefault="00D36159" w:rsidP="003C69D4">
            <w:pPr>
              <w:ind w:firstLine="0"/>
              <w:rPr>
                <w:rFonts w:ascii="Arial" w:hAnsi="Arial" w:cs="Arial"/>
                <w:lang w:val="pl-PL"/>
              </w:rPr>
            </w:pPr>
          </w:p>
          <w:p w14:paraId="24DC3F75" w14:textId="77777777" w:rsidR="00D36159" w:rsidRPr="003E194D" w:rsidRDefault="00D36159" w:rsidP="00136DE1">
            <w:pPr>
              <w:ind w:firstLine="0"/>
              <w:jc w:val="center"/>
              <w:rPr>
                <w:rFonts w:ascii="Arial" w:hAnsi="Arial" w:cs="Arial"/>
                <w:lang w:val="pl-PL"/>
              </w:rPr>
            </w:pPr>
          </w:p>
        </w:tc>
      </w:tr>
    </w:tbl>
    <w:p w14:paraId="5E1E1EF7" w14:textId="77777777" w:rsidR="009B6946" w:rsidRPr="003E194D" w:rsidRDefault="009B6946" w:rsidP="003C69D4">
      <w:pPr>
        <w:rPr>
          <w:rFonts w:ascii="Arial" w:hAnsi="Arial" w:cs="Arial"/>
          <w:lang w:val="pl-PL"/>
        </w:rPr>
      </w:pPr>
    </w:p>
    <w:sectPr w:rsidR="009B6946" w:rsidRPr="003E194D" w:rsidSect="00677923">
      <w:footerReference w:type="default" r:id="rId12"/>
      <w:pgSz w:w="11906" w:h="16838" w:code="9"/>
      <w:pgMar w:top="1417" w:right="1417" w:bottom="1417" w:left="1417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8C87B" w14:textId="77777777" w:rsidR="00313D3B" w:rsidRDefault="00313D3B">
      <w:pPr>
        <w:spacing w:line="240" w:lineRule="auto"/>
      </w:pPr>
      <w:r>
        <w:separator/>
      </w:r>
    </w:p>
  </w:endnote>
  <w:endnote w:type="continuationSeparator" w:id="0">
    <w:p w14:paraId="55A2E8B7" w14:textId="77777777" w:rsidR="00313D3B" w:rsidRDefault="00313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05BF6" w14:textId="77777777" w:rsidR="00E125AE" w:rsidRDefault="00E125AE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94C12">
      <w:rPr>
        <w:rStyle w:val="Numerstrony"/>
        <w:noProof/>
      </w:rPr>
      <w:t>6</w:t>
    </w:r>
    <w:r>
      <w:rPr>
        <w:rStyle w:val="Numerstrony"/>
      </w:rPr>
      <w:fldChar w:fldCharType="end"/>
    </w:r>
  </w:p>
  <w:p w14:paraId="02EE9FFF" w14:textId="77777777" w:rsidR="0069508B" w:rsidRDefault="0069508B" w:rsidP="0069508B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15E99" w14:textId="77777777" w:rsidR="00313D3B" w:rsidRDefault="00313D3B">
      <w:pPr>
        <w:spacing w:line="240" w:lineRule="auto"/>
      </w:pPr>
      <w:r>
        <w:separator/>
      </w:r>
    </w:p>
  </w:footnote>
  <w:footnote w:type="continuationSeparator" w:id="0">
    <w:p w14:paraId="5BEF3F44" w14:textId="77777777" w:rsidR="00313D3B" w:rsidRDefault="00313D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DB1"/>
    <w:multiLevelType w:val="hybridMultilevel"/>
    <w:tmpl w:val="38FC7E7E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077B3407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0F601750"/>
    <w:multiLevelType w:val="hybridMultilevel"/>
    <w:tmpl w:val="7242C1E4"/>
    <w:lvl w:ilvl="0" w:tplc="A10CFB4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04F5394"/>
    <w:multiLevelType w:val="hybridMultilevel"/>
    <w:tmpl w:val="343899D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30C2959"/>
    <w:multiLevelType w:val="hybridMultilevel"/>
    <w:tmpl w:val="E0DE633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F6E2AF6"/>
    <w:multiLevelType w:val="hybridMultilevel"/>
    <w:tmpl w:val="ACB2A47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00712F"/>
    <w:multiLevelType w:val="hybridMultilevel"/>
    <w:tmpl w:val="2472998A"/>
    <w:lvl w:ilvl="0" w:tplc="583A30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5F6C7427"/>
    <w:multiLevelType w:val="multilevel"/>
    <w:tmpl w:val="12C44240"/>
    <w:lvl w:ilvl="0">
      <w:start w:val="1"/>
      <w:numFmt w:val="decimal"/>
      <w:pStyle w:val="Nagwek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4380A06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6B7D61DB"/>
    <w:multiLevelType w:val="hybridMultilevel"/>
    <w:tmpl w:val="B290E212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E500762"/>
    <w:multiLevelType w:val="hybridMultilevel"/>
    <w:tmpl w:val="8EEA44D4"/>
    <w:lvl w:ilvl="0" w:tplc="37DECF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39507520">
    <w:abstractNumId w:val="15"/>
  </w:num>
  <w:num w:numId="2" w16cid:durableId="670909109">
    <w:abstractNumId w:val="18"/>
  </w:num>
  <w:num w:numId="3" w16cid:durableId="1770195808">
    <w:abstractNumId w:val="21"/>
  </w:num>
  <w:num w:numId="4" w16cid:durableId="123819264">
    <w:abstractNumId w:val="5"/>
  </w:num>
  <w:num w:numId="5" w16cid:durableId="898900612">
    <w:abstractNumId w:val="9"/>
  </w:num>
  <w:num w:numId="6" w16cid:durableId="1974020938">
    <w:abstractNumId w:val="7"/>
  </w:num>
  <w:num w:numId="7" w16cid:durableId="698749301">
    <w:abstractNumId w:val="6"/>
  </w:num>
  <w:num w:numId="8" w16cid:durableId="58796297">
    <w:abstractNumId w:val="4"/>
  </w:num>
  <w:num w:numId="9" w16cid:durableId="171066558">
    <w:abstractNumId w:val="8"/>
  </w:num>
  <w:num w:numId="10" w16cid:durableId="275792888">
    <w:abstractNumId w:val="3"/>
  </w:num>
  <w:num w:numId="11" w16cid:durableId="2037388703">
    <w:abstractNumId w:val="2"/>
  </w:num>
  <w:num w:numId="12" w16cid:durableId="951941835">
    <w:abstractNumId w:val="1"/>
  </w:num>
  <w:num w:numId="13" w16cid:durableId="349524231">
    <w:abstractNumId w:val="0"/>
  </w:num>
  <w:num w:numId="14" w16cid:durableId="1556502415">
    <w:abstractNumId w:val="18"/>
  </w:num>
  <w:num w:numId="15" w16cid:durableId="122160442">
    <w:abstractNumId w:val="18"/>
  </w:num>
  <w:num w:numId="16" w16cid:durableId="711924523">
    <w:abstractNumId w:val="18"/>
  </w:num>
  <w:num w:numId="17" w16cid:durableId="1467897513">
    <w:abstractNumId w:val="18"/>
  </w:num>
  <w:num w:numId="18" w16cid:durableId="488063883">
    <w:abstractNumId w:val="18"/>
  </w:num>
  <w:num w:numId="19" w16cid:durableId="1947425941">
    <w:abstractNumId w:val="18"/>
  </w:num>
  <w:num w:numId="20" w16cid:durableId="344787191">
    <w:abstractNumId w:val="18"/>
  </w:num>
  <w:num w:numId="21" w16cid:durableId="30500733">
    <w:abstractNumId w:val="18"/>
  </w:num>
  <w:num w:numId="22" w16cid:durableId="997458717">
    <w:abstractNumId w:val="13"/>
  </w:num>
  <w:num w:numId="23" w16cid:durableId="736510775">
    <w:abstractNumId w:val="12"/>
  </w:num>
  <w:num w:numId="24" w16cid:durableId="804078974">
    <w:abstractNumId w:val="20"/>
  </w:num>
  <w:num w:numId="25" w16cid:durableId="1063941866">
    <w:abstractNumId w:val="11"/>
  </w:num>
  <w:num w:numId="26" w16cid:durableId="1237546013">
    <w:abstractNumId w:val="19"/>
  </w:num>
  <w:num w:numId="27" w16cid:durableId="2137328424">
    <w:abstractNumId w:val="14"/>
  </w:num>
  <w:num w:numId="28" w16cid:durableId="298917973">
    <w:abstractNumId w:val="22"/>
  </w:num>
  <w:num w:numId="29" w16cid:durableId="1797723611">
    <w:abstractNumId w:val="10"/>
  </w:num>
  <w:num w:numId="30" w16cid:durableId="2021228173">
    <w:abstractNumId w:val="16"/>
  </w:num>
  <w:num w:numId="31" w16cid:durableId="922111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0"/>
    <w:rsid w:val="0001279E"/>
    <w:rsid w:val="000178E2"/>
    <w:rsid w:val="000B32E2"/>
    <w:rsid w:val="000E6D0F"/>
    <w:rsid w:val="00136DE1"/>
    <w:rsid w:val="00185A09"/>
    <w:rsid w:val="00191365"/>
    <w:rsid w:val="00195B8E"/>
    <w:rsid w:val="001B48E8"/>
    <w:rsid w:val="00226E4E"/>
    <w:rsid w:val="00262C18"/>
    <w:rsid w:val="002721ED"/>
    <w:rsid w:val="00274240"/>
    <w:rsid w:val="0030700F"/>
    <w:rsid w:val="00313D3B"/>
    <w:rsid w:val="00391422"/>
    <w:rsid w:val="00394C12"/>
    <w:rsid w:val="003C088B"/>
    <w:rsid w:val="003C69D4"/>
    <w:rsid w:val="003C77E1"/>
    <w:rsid w:val="003E194D"/>
    <w:rsid w:val="003E1BF5"/>
    <w:rsid w:val="00480756"/>
    <w:rsid w:val="004A30F5"/>
    <w:rsid w:val="005600E9"/>
    <w:rsid w:val="005766FD"/>
    <w:rsid w:val="0059176B"/>
    <w:rsid w:val="005D0EE9"/>
    <w:rsid w:val="006517DC"/>
    <w:rsid w:val="00677923"/>
    <w:rsid w:val="0069508B"/>
    <w:rsid w:val="00703331"/>
    <w:rsid w:val="00703FA1"/>
    <w:rsid w:val="007109AD"/>
    <w:rsid w:val="00750C13"/>
    <w:rsid w:val="007C0243"/>
    <w:rsid w:val="00804ABB"/>
    <w:rsid w:val="00811330"/>
    <w:rsid w:val="008324B1"/>
    <w:rsid w:val="00914049"/>
    <w:rsid w:val="009269FF"/>
    <w:rsid w:val="009324D6"/>
    <w:rsid w:val="00934289"/>
    <w:rsid w:val="009662AF"/>
    <w:rsid w:val="00972824"/>
    <w:rsid w:val="0099010D"/>
    <w:rsid w:val="009961A2"/>
    <w:rsid w:val="009A138F"/>
    <w:rsid w:val="009B6946"/>
    <w:rsid w:val="009D2176"/>
    <w:rsid w:val="009F152B"/>
    <w:rsid w:val="00A0645A"/>
    <w:rsid w:val="00A110EF"/>
    <w:rsid w:val="00A42D40"/>
    <w:rsid w:val="00A56DB4"/>
    <w:rsid w:val="00A84D39"/>
    <w:rsid w:val="00A8700A"/>
    <w:rsid w:val="00AB48D3"/>
    <w:rsid w:val="00AC2067"/>
    <w:rsid w:val="00AD0F2C"/>
    <w:rsid w:val="00B02FE3"/>
    <w:rsid w:val="00BA18E4"/>
    <w:rsid w:val="00BE49F9"/>
    <w:rsid w:val="00BF5776"/>
    <w:rsid w:val="00C1774D"/>
    <w:rsid w:val="00C5788A"/>
    <w:rsid w:val="00C77B92"/>
    <w:rsid w:val="00CD180C"/>
    <w:rsid w:val="00D16E4A"/>
    <w:rsid w:val="00D36159"/>
    <w:rsid w:val="00D45826"/>
    <w:rsid w:val="00D673BE"/>
    <w:rsid w:val="00D91B05"/>
    <w:rsid w:val="00D96C65"/>
    <w:rsid w:val="00DD0A60"/>
    <w:rsid w:val="00DD4E5A"/>
    <w:rsid w:val="00DD79AB"/>
    <w:rsid w:val="00DD7E18"/>
    <w:rsid w:val="00E125AE"/>
    <w:rsid w:val="00E15933"/>
    <w:rsid w:val="00E54E3D"/>
    <w:rsid w:val="00E635F0"/>
    <w:rsid w:val="00E77C3D"/>
    <w:rsid w:val="00E92A4E"/>
    <w:rsid w:val="00ED5FB5"/>
    <w:rsid w:val="00F61A29"/>
    <w:rsid w:val="00F65FFB"/>
    <w:rsid w:val="00F7070C"/>
    <w:rsid w:val="00F9210A"/>
    <w:rsid w:val="00FA138B"/>
    <w:rsid w:val="00FD79F3"/>
    <w:rsid w:val="00FE0AF2"/>
    <w:rsid w:val="00FE76AA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4E910"/>
  <w15:docId w15:val="{4AFB9064-6F04-4189-8525-F8E1186F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Nagwek1">
    <w:name w:val="heading 1"/>
    <w:basedOn w:val="Normalny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Nagwek2">
    <w:name w:val="heading 2"/>
    <w:basedOn w:val="Normalny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Nagwek3">
    <w:name w:val="heading 3"/>
    <w:basedOn w:val="Normalny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ny"/>
    <w:next w:val="Normalny"/>
    <w:pPr>
      <w:ind w:firstLine="0"/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semiHidden/>
    <w:pPr>
      <w:tabs>
        <w:tab w:val="center" w:pos="4153"/>
        <w:tab w:val="right" w:pos="8306"/>
      </w:tabs>
    </w:pPr>
  </w:style>
  <w:style w:type="paragraph" w:styleId="Legenda">
    <w:name w:val="caption"/>
    <w:basedOn w:val="Normalny"/>
    <w:next w:val="Normalny"/>
    <w:uiPriority w:val="35"/>
    <w:unhideWhenUsed/>
    <w:qFormat/>
    <w:rsid w:val="00BE49F9"/>
    <w:rPr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Tabela-Siatka">
    <w:name w:val="Table Grid"/>
    <w:basedOn w:val="Standardowy"/>
    <w:uiPriority w:val="59"/>
    <w:rsid w:val="00480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517D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17D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517DC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5D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41</TotalTime>
  <Pages>3</Pages>
  <Words>401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Antonowicz</dc:creator>
  <cp:lastModifiedBy>Paweł Kolec</cp:lastModifiedBy>
  <cp:revision>3</cp:revision>
  <cp:lastPrinted>2023-06-21T10:06:00Z</cp:lastPrinted>
  <dcterms:created xsi:type="dcterms:W3CDTF">2024-11-19T12:17:00Z</dcterms:created>
  <dcterms:modified xsi:type="dcterms:W3CDTF">2024-11-19T12:57:00Z</dcterms:modified>
</cp:coreProperties>
</file>