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64FE" w14:textId="4059FDDC" w:rsidR="00E125AE" w:rsidRDefault="0030700F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noProof/>
          <w:sz w:val="19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098B1" wp14:editId="01776D1A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19258304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98F1B" w14:textId="2B255125" w:rsidR="0030700F" w:rsidRPr="0030700F" w:rsidRDefault="0030700F" w:rsidP="0030700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98B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" filled="f" stroked="f" strokeweight=".5pt">
                <v:textbox>
                  <w:txbxContent>
                    <w:p w14:paraId="36498F1B" w14:textId="2B255125" w:rsidR="0030700F" w:rsidRPr="0030700F" w:rsidRDefault="0030700F" w:rsidP="0030700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C3D" w:rsidRPr="00D36159">
        <w:rPr>
          <w:rFonts w:ascii="Arial" w:hAnsi="Arial" w:cs="Arial"/>
          <w:b/>
          <w:bCs/>
          <w:noProof/>
          <w:sz w:val="24"/>
          <w:lang w:val="pl-PL"/>
        </w:rPr>
        <w:drawing>
          <wp:anchor distT="0" distB="0" distL="114300" distR="114300" simplePos="0" relativeHeight="251658240" behindDoc="0" locked="0" layoutInCell="1" allowOverlap="1" wp14:anchorId="429EDEB2" wp14:editId="53FB8CAB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8"/>
                    <a:srcRect l="12190" b="11569"/>
                    <a:stretch/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>[Z</w:t>
      </w:r>
      <w:r w:rsidR="00966CA6">
        <w:rPr>
          <w:rFonts w:ascii="Arial" w:hAnsi="Arial" w:cs="Arial"/>
          <w:b/>
          <w:bCs/>
          <w:noProof/>
          <w:sz w:val="24"/>
          <w:lang w:val="pl-PL"/>
        </w:rPr>
        <w:t>6</w:t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 xml:space="preserve">] </w:t>
      </w:r>
      <w:r w:rsidR="003C69D4">
        <w:rPr>
          <w:rFonts w:ascii="Arial" w:hAnsi="Arial" w:cs="Arial"/>
          <w:b/>
          <w:bCs/>
          <w:noProof/>
          <w:sz w:val="24"/>
          <w:lang w:val="pl-PL"/>
        </w:rPr>
        <w:t xml:space="preserve">Wybrana platforma – </w:t>
      </w:r>
      <w:r w:rsidR="00966CA6">
        <w:rPr>
          <w:rFonts w:ascii="Arial" w:hAnsi="Arial" w:cs="Arial"/>
          <w:b/>
          <w:bCs/>
          <w:noProof/>
          <w:sz w:val="24"/>
          <w:lang w:val="pl-PL"/>
        </w:rPr>
        <w:t>UART</w:t>
      </w:r>
    </w:p>
    <w:p w14:paraId="2E748BA8" w14:textId="77777777" w:rsidR="00D36159" w:rsidRPr="00D36159" w:rsidRDefault="00D36159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9B6946" w:rsidRPr="00D36159" w14:paraId="0DC8D22C" w14:textId="77777777" w:rsidTr="00D36159">
        <w:tc>
          <w:tcPr>
            <w:tcW w:w="3014" w:type="dxa"/>
            <w:vMerge w:val="restart"/>
            <w:tcBorders>
              <w:right w:val="single" w:sz="12" w:space="0" w:color="auto"/>
            </w:tcBorders>
            <w:vAlign w:val="center"/>
          </w:tcPr>
          <w:p w14:paraId="3B2AE154" w14:textId="5383AC8D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sz w:val="31"/>
                <w:szCs w:val="4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Grupa laboratoryjna: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 xml:space="preserve"> </w:t>
            </w:r>
            <w:r w:rsidRPr="00D36159">
              <w:rPr>
                <w:rFonts w:ascii="Arial" w:hAnsi="Arial" w:cs="Arial"/>
                <w:sz w:val="31"/>
                <w:szCs w:val="40"/>
                <w:lang w:val="pl-PL"/>
              </w:rPr>
              <w:t xml:space="preserve"> L</w:t>
            </w:r>
            <w:r w:rsidR="00F15FEB">
              <w:rPr>
                <w:rFonts w:ascii="Arial" w:hAnsi="Arial" w:cs="Arial"/>
                <w:sz w:val="31"/>
                <w:szCs w:val="40"/>
                <w:lang w:val="pl-PL"/>
              </w:rPr>
              <w:t>11</w:t>
            </w:r>
          </w:p>
          <w:p w14:paraId="38B9C0F6" w14:textId="209F749D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 xml:space="preserve">Podgrupa: </w:t>
            </w:r>
            <w:r w:rsidR="00F15FEB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C69B8" w14:textId="7EEDA5C3" w:rsidR="009B6946" w:rsidRPr="00D36159" w:rsidRDefault="00F15FEB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Paweł Kolec (155 873)</w:t>
            </w:r>
          </w:p>
        </w:tc>
        <w:tc>
          <w:tcPr>
            <w:tcW w:w="3014" w:type="dxa"/>
            <w:vMerge w:val="restart"/>
            <w:tcBorders>
              <w:left w:val="single" w:sz="12" w:space="0" w:color="auto"/>
            </w:tcBorders>
          </w:tcPr>
          <w:p w14:paraId="47E09534" w14:textId="54543863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11FA807E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6C339323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0858D" w14:textId="5FEE69C7" w:rsidR="009B6946" w:rsidRPr="00D36159" w:rsidRDefault="00F15FEB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Adam Nowacki (155 838)</w:t>
            </w:r>
          </w:p>
        </w:tc>
        <w:tc>
          <w:tcPr>
            <w:tcW w:w="30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63031F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77CB2C5F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5220237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E315A" w14:textId="6E1F9C2F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Prowadzący zajęcia: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B81359" w14:textId="209932EC" w:rsidR="009B6946" w:rsidRPr="00D36159" w:rsidRDefault="009B6946" w:rsidP="009B6946">
            <w:pPr>
              <w:ind w:firstLine="0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dr inż. Ariel Antonowicz</w:t>
            </w:r>
          </w:p>
        </w:tc>
      </w:tr>
    </w:tbl>
    <w:p w14:paraId="0C8781A4" w14:textId="12E5C451" w:rsidR="0030700F" w:rsidRPr="00D36159" w:rsidRDefault="0030700F" w:rsidP="00FA138B">
      <w:pPr>
        <w:jc w:val="center"/>
        <w:rPr>
          <w:rFonts w:ascii="Arial" w:hAnsi="Arial" w:cs="Arial"/>
          <w:sz w:val="19"/>
          <w:szCs w:val="20"/>
          <w:lang w:val="pl-PL"/>
        </w:rPr>
      </w:pPr>
    </w:p>
    <w:p w14:paraId="53B76054" w14:textId="77777777" w:rsidR="00D36159" w:rsidRDefault="00D36159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bookmarkStart w:id="0" w:name="_Hlk123815588"/>
      <w:bookmarkEnd w:id="0"/>
    </w:p>
    <w:p w14:paraId="3D0FED85" w14:textId="687460ED" w:rsidR="00DD79AB" w:rsidRPr="00D36159" w:rsidRDefault="009B6946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8765F2" w:rsidRPr="00D36159" w14:paraId="74CC2F09" w14:textId="77777777" w:rsidTr="008765F2">
        <w:trPr>
          <w:trHeight w:val="4077"/>
        </w:trPr>
        <w:tc>
          <w:tcPr>
            <w:tcW w:w="9067" w:type="dxa"/>
          </w:tcPr>
          <w:p w14:paraId="64D69EBF" w14:textId="3F3CB919" w:rsidR="008765F2" w:rsidRPr="00D36159" w:rsidRDefault="008765F2" w:rsidP="008765F2">
            <w:pPr>
              <w:ind w:firstLine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noProof/>
                <w:lang w:val="pl-PL"/>
              </w:rPr>
              <w:drawing>
                <wp:inline distT="0" distB="0" distL="0" distR="0" wp14:anchorId="4E68CEE4" wp14:editId="7D155263">
                  <wp:extent cx="2590800" cy="2800981"/>
                  <wp:effectExtent l="0" t="0" r="0" b="0"/>
                  <wp:docPr id="1882058393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32" cy="282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46" w:rsidRPr="00D36159" w14:paraId="741BFB16" w14:textId="77777777" w:rsidTr="008765F2">
        <w:trPr>
          <w:trHeight w:val="4077"/>
        </w:trPr>
        <w:tc>
          <w:tcPr>
            <w:tcW w:w="9067" w:type="dxa"/>
          </w:tcPr>
          <w:p w14:paraId="3683A9F5" w14:textId="36069321" w:rsidR="009B6946" w:rsidRPr="00D36159" w:rsidRDefault="008765F2" w:rsidP="008765F2">
            <w:pPr>
              <w:ind w:firstLine="0"/>
              <w:rPr>
                <w:rFonts w:ascii="Arial" w:hAnsi="Arial" w:cs="Arial"/>
                <w:lang w:val="pl-PL"/>
              </w:rPr>
            </w:pPr>
            <w:r w:rsidRPr="008765F2">
              <w:rPr>
                <w:rFonts w:ascii="Arial" w:hAnsi="Arial" w:cs="Arial"/>
                <w:lang w:val="pl-PL"/>
              </w:rPr>
              <w:drawing>
                <wp:inline distT="0" distB="0" distL="0" distR="0" wp14:anchorId="19FE8A22" wp14:editId="212063AC">
                  <wp:extent cx="5105400" cy="3750265"/>
                  <wp:effectExtent l="0" t="0" r="0" b="3175"/>
                  <wp:docPr id="91953272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5327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282" cy="379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D270B" w14:textId="39320463" w:rsidR="009B6946" w:rsidRPr="00D36159" w:rsidRDefault="00D36159" w:rsidP="008765F2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lastRenderedPageBreak/>
        <w:t>KOD ZREALIZOWANEGO ALGORYTMU</w:t>
      </w:r>
      <w:r w:rsidR="00E16F13">
        <w:rPr>
          <w:rFonts w:ascii="Arial" w:hAnsi="Arial" w:cs="Arial"/>
          <w:b/>
          <w:bCs/>
          <w:noProof/>
          <w:sz w:val="24"/>
          <w:lang w:val="pl-PL"/>
        </w:rPr>
        <w:t xml:space="preserve"> - Arduino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D36159" w:rsidRPr="00D36159" w14:paraId="307B3862" w14:textId="77777777" w:rsidTr="00D36159">
        <w:tc>
          <w:tcPr>
            <w:tcW w:w="9062" w:type="dxa"/>
          </w:tcPr>
          <w:p w14:paraId="05DADA68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#include &lt;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OneWire.h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&gt;</w:t>
            </w:r>
          </w:p>
          <w:p w14:paraId="796D5F79" w14:textId="7EC07B7A" w:rsid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#include &lt;DS18B20.h&gt;</w:t>
            </w:r>
          </w:p>
          <w:p w14:paraId="7D1558E8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73F49951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#define ONEWIRE_PIN 19</w:t>
            </w:r>
          </w:p>
          <w:p w14:paraId="09AABC14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75FE0448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float mala[18] = {0.0};</w:t>
            </w:r>
          </w:p>
          <w:p w14:paraId="2CF74720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short int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numer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</w:t>
            </w:r>
          </w:p>
          <w:p w14:paraId="257071F7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65D0D450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byte address[8] = {0x28, 0x8, 0xC, 0x79, 0x97, 0x2, 0x3, 0x84};</w:t>
            </w:r>
          </w:p>
          <w:p w14:paraId="176DFB20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7147A9FA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OneWire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onewire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(ONEWIRE_PIN);</w:t>
            </w:r>
          </w:p>
          <w:p w14:paraId="6550D43A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DS18B20 sensors(&amp;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onewire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);</w:t>
            </w:r>
          </w:p>
          <w:p w14:paraId="68EAB160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0EA396D4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float mini(float mala[18]) {</w:t>
            </w:r>
          </w:p>
          <w:p w14:paraId="34DE0C85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float a = 1000000.0;</w:t>
            </w:r>
          </w:p>
          <w:p w14:paraId="45932B6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for (int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&lt; 18;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++) {</w:t>
            </w:r>
          </w:p>
          <w:p w14:paraId="39F5B7A9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if (mala[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] &lt; a) a = mala[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];</w:t>
            </w:r>
          </w:p>
          <w:p w14:paraId="229397AD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}</w:t>
            </w:r>
          </w:p>
          <w:p w14:paraId="132E940E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return a;</w:t>
            </w:r>
          </w:p>
          <w:p w14:paraId="7CF28625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}</w:t>
            </w:r>
          </w:p>
          <w:p w14:paraId="7F1127F5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5036DF35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float maxi(float mala[18]) {</w:t>
            </w:r>
          </w:p>
          <w:p w14:paraId="641DE22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float a = -273.15;</w:t>
            </w:r>
          </w:p>
          <w:p w14:paraId="697A9DB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for (int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&lt; 18;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++) {</w:t>
            </w:r>
          </w:p>
          <w:p w14:paraId="2001F06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if (mala[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] &gt; a) a = mala[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];</w:t>
            </w:r>
          </w:p>
          <w:p w14:paraId="0570F86A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}</w:t>
            </w:r>
          </w:p>
          <w:p w14:paraId="59F6AF2E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return a;</w:t>
            </w:r>
          </w:p>
          <w:p w14:paraId="67AB6C26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}</w:t>
            </w:r>
          </w:p>
          <w:p w14:paraId="3660D1F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3B6484C4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float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srednia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(float mala[18]) {</w:t>
            </w:r>
          </w:p>
          <w:p w14:paraId="1A463357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float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suma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</w:t>
            </w:r>
          </w:p>
          <w:p w14:paraId="122C45CF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for (int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&lt; 18;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i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++) {</w:t>
            </w:r>
          </w:p>
          <w:p w14:paraId="477EC853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pl-PL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</w:t>
            </w:r>
            <w:r w:rsidRPr="00F15FEB">
              <w:rPr>
                <w:rFonts w:ascii="Arial" w:hAnsi="Arial" w:cs="Arial"/>
                <w:szCs w:val="21"/>
                <w:lang w:val="pl-PL" w:eastAsia="pl-PL"/>
              </w:rPr>
              <w:t xml:space="preserve">suma += </w:t>
            </w:r>
            <w:proofErr w:type="spellStart"/>
            <w:r w:rsidRPr="00F15FEB">
              <w:rPr>
                <w:rFonts w:ascii="Arial" w:hAnsi="Arial" w:cs="Arial"/>
                <w:szCs w:val="21"/>
                <w:lang w:val="pl-PL" w:eastAsia="pl-PL"/>
              </w:rPr>
              <w:t>mala</w:t>
            </w:r>
            <w:proofErr w:type="spellEnd"/>
            <w:r w:rsidRPr="00F15FEB">
              <w:rPr>
                <w:rFonts w:ascii="Arial" w:hAnsi="Arial" w:cs="Arial"/>
                <w:szCs w:val="21"/>
                <w:lang w:val="pl-PL" w:eastAsia="pl-PL"/>
              </w:rPr>
              <w:t>[i];</w:t>
            </w:r>
          </w:p>
          <w:p w14:paraId="65D805D8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pl-PL" w:eastAsia="pl-PL"/>
              </w:rPr>
            </w:pPr>
            <w:r w:rsidRPr="00F15FEB">
              <w:rPr>
                <w:rFonts w:ascii="Arial" w:hAnsi="Arial" w:cs="Arial"/>
                <w:szCs w:val="21"/>
                <w:lang w:val="pl-PL" w:eastAsia="pl-PL"/>
              </w:rPr>
              <w:t xml:space="preserve">    }</w:t>
            </w:r>
          </w:p>
          <w:p w14:paraId="2B652CAD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pl-PL" w:eastAsia="pl-PL"/>
              </w:rPr>
            </w:pPr>
            <w:r w:rsidRPr="00F15FEB">
              <w:rPr>
                <w:rFonts w:ascii="Arial" w:hAnsi="Arial" w:cs="Arial"/>
                <w:szCs w:val="21"/>
                <w:lang w:val="pl-PL" w:eastAsia="pl-PL"/>
              </w:rPr>
              <w:t xml:space="preserve">    suma = (suma - mini(</w:t>
            </w:r>
            <w:proofErr w:type="spellStart"/>
            <w:r w:rsidRPr="00F15FEB">
              <w:rPr>
                <w:rFonts w:ascii="Arial" w:hAnsi="Arial" w:cs="Arial"/>
                <w:szCs w:val="21"/>
                <w:lang w:val="pl-PL" w:eastAsia="pl-PL"/>
              </w:rPr>
              <w:t>mala</w:t>
            </w:r>
            <w:proofErr w:type="spellEnd"/>
            <w:r w:rsidRPr="00F15FEB">
              <w:rPr>
                <w:rFonts w:ascii="Arial" w:hAnsi="Arial" w:cs="Arial"/>
                <w:szCs w:val="21"/>
                <w:lang w:val="pl-PL" w:eastAsia="pl-PL"/>
              </w:rPr>
              <w:t>) - maxi(</w:t>
            </w:r>
            <w:proofErr w:type="spellStart"/>
            <w:r w:rsidRPr="00F15FEB">
              <w:rPr>
                <w:rFonts w:ascii="Arial" w:hAnsi="Arial" w:cs="Arial"/>
                <w:szCs w:val="21"/>
                <w:lang w:val="pl-PL" w:eastAsia="pl-PL"/>
              </w:rPr>
              <w:t>mala</w:t>
            </w:r>
            <w:proofErr w:type="spellEnd"/>
            <w:r w:rsidRPr="00F15FEB">
              <w:rPr>
                <w:rFonts w:ascii="Arial" w:hAnsi="Arial" w:cs="Arial"/>
                <w:szCs w:val="21"/>
                <w:lang w:val="pl-PL" w:eastAsia="pl-PL"/>
              </w:rPr>
              <w:t>)) / 16;</w:t>
            </w:r>
          </w:p>
          <w:p w14:paraId="636FB054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pl-PL" w:eastAsia="pl-PL"/>
              </w:rPr>
              <w:t xml:space="preserve">    </w:t>
            </w: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return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suma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;</w:t>
            </w:r>
          </w:p>
          <w:p w14:paraId="4ECC6B4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}</w:t>
            </w:r>
          </w:p>
          <w:p w14:paraId="133D01DA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267CC75D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void setup() {</w:t>
            </w:r>
          </w:p>
          <w:p w14:paraId="1BF8F2F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Serial.begin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(9600);</w:t>
            </w:r>
          </w:p>
          <w:p w14:paraId="388E69DD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sensors.begin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();</w:t>
            </w:r>
          </w:p>
          <w:p w14:paraId="4A802597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sensors.request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(address);</w:t>
            </w:r>
          </w:p>
          <w:p w14:paraId="312EF7AF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}</w:t>
            </w:r>
          </w:p>
          <w:p w14:paraId="71E0C8A4" w14:textId="77777777" w:rsid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311DE073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577E3423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lastRenderedPageBreak/>
              <w:t>void loop() {</w:t>
            </w:r>
          </w:p>
          <w:p w14:paraId="1FA30699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if (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sensors.available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()) {</w:t>
            </w:r>
          </w:p>
          <w:p w14:paraId="4C40D3ED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float temperature =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sensors.readTemperature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(address);</w:t>
            </w:r>
          </w:p>
          <w:p w14:paraId="6E0F1BB6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mala[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numer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] = temperature;</w:t>
            </w:r>
          </w:p>
          <w:p w14:paraId="54A7158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</w:p>
          <w:p w14:paraId="28F25C39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numer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++;</w:t>
            </w:r>
          </w:p>
          <w:p w14:paraId="74C8D1A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if (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numer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== 18) {</w:t>
            </w:r>
          </w:p>
          <w:p w14:paraId="57207A97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    float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avg_temperature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srednia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(mala);</w:t>
            </w:r>
          </w:p>
          <w:p w14:paraId="140BDB3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Serial.println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avg_temperature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);</w:t>
            </w:r>
          </w:p>
          <w:p w14:paraId="25E64140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numer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= 0;</w:t>
            </w:r>
          </w:p>
          <w:p w14:paraId="0D61ED6C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}</w:t>
            </w:r>
          </w:p>
          <w:p w14:paraId="00DE126B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</w:t>
            </w:r>
            <w:proofErr w:type="spellStart"/>
            <w:r w:rsidRPr="00F15FEB">
              <w:rPr>
                <w:rFonts w:ascii="Arial" w:hAnsi="Arial" w:cs="Arial"/>
                <w:szCs w:val="21"/>
                <w:lang w:val="en-US" w:eastAsia="pl-PL"/>
              </w:rPr>
              <w:t>sensors.request</w:t>
            </w:r>
            <w:proofErr w:type="spellEnd"/>
            <w:r w:rsidRPr="00F15FEB">
              <w:rPr>
                <w:rFonts w:ascii="Arial" w:hAnsi="Arial" w:cs="Arial"/>
                <w:szCs w:val="21"/>
                <w:lang w:val="en-US" w:eastAsia="pl-PL"/>
              </w:rPr>
              <w:t>(address);</w:t>
            </w:r>
          </w:p>
          <w:p w14:paraId="62753F9A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    delay(1);</w:t>
            </w:r>
          </w:p>
          <w:p w14:paraId="4715E1A5" w14:textId="77777777" w:rsidR="00F15FEB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 xml:space="preserve">    }</w:t>
            </w:r>
          </w:p>
          <w:p w14:paraId="24DC3F75" w14:textId="62386774" w:rsidR="00D36159" w:rsidRPr="00F15FEB" w:rsidRDefault="00F15FEB" w:rsidP="00F15FEB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Arial" w:hAnsi="Arial" w:cs="Arial"/>
                <w:szCs w:val="21"/>
                <w:lang w:val="en-US" w:eastAsia="pl-PL"/>
              </w:rPr>
            </w:pPr>
            <w:r w:rsidRPr="00F15FEB">
              <w:rPr>
                <w:rFonts w:ascii="Arial" w:hAnsi="Arial" w:cs="Arial"/>
                <w:szCs w:val="21"/>
                <w:lang w:val="en-US" w:eastAsia="pl-PL"/>
              </w:rPr>
              <w:t>}</w:t>
            </w:r>
          </w:p>
        </w:tc>
      </w:tr>
    </w:tbl>
    <w:p w14:paraId="5E1E1EF7" w14:textId="77777777" w:rsidR="009B6946" w:rsidRDefault="009B6946" w:rsidP="003C69D4">
      <w:pPr>
        <w:rPr>
          <w:rFonts w:ascii="Arial" w:hAnsi="Arial" w:cs="Arial"/>
          <w:lang w:val="en-US"/>
        </w:rPr>
      </w:pPr>
    </w:p>
    <w:p w14:paraId="43CE6426" w14:textId="4EDF181D" w:rsidR="00E16F13" w:rsidRPr="00D36159" w:rsidRDefault="00E16F13" w:rsidP="00E16F13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t>KOD ZREALIZOWANEGO ALGORYTMU</w:t>
      </w:r>
      <w:r>
        <w:rPr>
          <w:rFonts w:ascii="Arial" w:hAnsi="Arial" w:cs="Arial"/>
          <w:b/>
          <w:bCs/>
          <w:noProof/>
          <w:sz w:val="24"/>
          <w:lang w:val="pl-PL"/>
        </w:rPr>
        <w:t xml:space="preserve"> – Wybrana platforma</w:t>
      </w:r>
      <w:r>
        <w:rPr>
          <w:rFonts w:ascii="Arial" w:hAnsi="Arial" w:cs="Arial"/>
          <w:b/>
          <w:bCs/>
          <w:noProof/>
          <w:sz w:val="24"/>
          <w:lang w:val="pl-PL"/>
        </w:rPr>
        <w:br/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E16F13" w:rsidRPr="00F15FEB" w14:paraId="4A56797C" w14:textId="77777777" w:rsidTr="00CF7524">
        <w:tc>
          <w:tcPr>
            <w:tcW w:w="9062" w:type="dxa"/>
          </w:tcPr>
          <w:p w14:paraId="70C09FCB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import </w:t>
            </w:r>
            <w:proofErr w:type="spellStart"/>
            <w:r w:rsidRPr="00F15FEB">
              <w:rPr>
                <w:rFonts w:ascii="Arial" w:hAnsi="Arial" w:cs="Arial"/>
              </w:rPr>
              <w:t>Adafruit_BBIO.UART</w:t>
            </w:r>
            <w:proofErr w:type="spellEnd"/>
            <w:r w:rsidRPr="00F15FEB">
              <w:rPr>
                <w:rFonts w:ascii="Arial" w:hAnsi="Arial" w:cs="Arial"/>
              </w:rPr>
              <w:t xml:space="preserve"> as UART</w:t>
            </w:r>
          </w:p>
          <w:p w14:paraId="28BF12B4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>import serial</w:t>
            </w:r>
          </w:p>
          <w:p w14:paraId="453D42DB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>import sqlite3</w:t>
            </w:r>
          </w:p>
          <w:p w14:paraId="5A3A9FA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>import time</w:t>
            </w:r>
          </w:p>
          <w:p w14:paraId="33E8DE61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07A806FC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># Ustalenie połączenia z UART</w:t>
            </w:r>
          </w:p>
          <w:p w14:paraId="5420998F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def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setup_uart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():</w:t>
            </w:r>
          </w:p>
          <w:p w14:paraId="01AFDCA4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UART.setup</w:t>
            </w:r>
            <w:proofErr w:type="spellEnd"/>
            <w:r w:rsidRPr="00F15FEB">
              <w:rPr>
                <w:rFonts w:ascii="Arial" w:hAnsi="Arial" w:cs="Arial"/>
              </w:rPr>
              <w:t>("UART1")</w:t>
            </w:r>
          </w:p>
          <w:p w14:paraId="52B0435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ser = </w:t>
            </w:r>
            <w:proofErr w:type="spellStart"/>
            <w:r w:rsidRPr="00F15FEB">
              <w:rPr>
                <w:rFonts w:ascii="Arial" w:hAnsi="Arial" w:cs="Arial"/>
              </w:rPr>
              <w:t>serial.Serial</w:t>
            </w:r>
            <w:proofErr w:type="spellEnd"/>
            <w:r w:rsidRPr="00F15FEB">
              <w:rPr>
                <w:rFonts w:ascii="Arial" w:hAnsi="Arial" w:cs="Arial"/>
              </w:rPr>
              <w:t xml:space="preserve">(port="/dev/ttyS1", </w:t>
            </w:r>
            <w:proofErr w:type="spellStart"/>
            <w:r w:rsidRPr="00F15FEB">
              <w:rPr>
                <w:rFonts w:ascii="Arial" w:hAnsi="Arial" w:cs="Arial"/>
              </w:rPr>
              <w:t>baudrate</w:t>
            </w:r>
            <w:proofErr w:type="spellEnd"/>
            <w:r w:rsidRPr="00F15FEB">
              <w:rPr>
                <w:rFonts w:ascii="Arial" w:hAnsi="Arial" w:cs="Arial"/>
              </w:rPr>
              <w:t>=9600, timeout=1)</w:t>
            </w:r>
          </w:p>
          <w:p w14:paraId="272D9F2C" w14:textId="354739DF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r w:rsidRPr="00F15FEB">
              <w:rPr>
                <w:rFonts w:ascii="Arial" w:hAnsi="Arial" w:cs="Arial"/>
                <w:lang w:val="pl-PL"/>
              </w:rPr>
              <w:t>return ser</w:t>
            </w:r>
          </w:p>
          <w:p w14:paraId="1C402AA3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># Tworzenie bazy danych (jeśli nie istnieje)</w:t>
            </w:r>
          </w:p>
          <w:p w14:paraId="64B065E9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def </w:t>
            </w:r>
            <w:proofErr w:type="spellStart"/>
            <w:r w:rsidRPr="00F15FEB">
              <w:rPr>
                <w:rFonts w:ascii="Arial" w:hAnsi="Arial" w:cs="Arial"/>
              </w:rPr>
              <w:t>create_db</w:t>
            </w:r>
            <w:proofErr w:type="spellEnd"/>
            <w:r w:rsidRPr="00F15FEB">
              <w:rPr>
                <w:rFonts w:ascii="Arial" w:hAnsi="Arial" w:cs="Arial"/>
              </w:rPr>
              <w:t>():</w:t>
            </w:r>
          </w:p>
          <w:p w14:paraId="5E428C69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conn = sqlite3.connect('</w:t>
            </w:r>
            <w:proofErr w:type="spellStart"/>
            <w:r w:rsidRPr="00F15FEB">
              <w:rPr>
                <w:rFonts w:ascii="Arial" w:hAnsi="Arial" w:cs="Arial"/>
              </w:rPr>
              <w:t>temperatura.db</w:t>
            </w:r>
            <w:proofErr w:type="spellEnd"/>
            <w:r w:rsidRPr="00F15FEB">
              <w:rPr>
                <w:rFonts w:ascii="Arial" w:hAnsi="Arial" w:cs="Arial"/>
              </w:rPr>
              <w:t>')</w:t>
            </w:r>
          </w:p>
          <w:p w14:paraId="3A118025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 = </w:t>
            </w:r>
            <w:proofErr w:type="spellStart"/>
            <w:r w:rsidRPr="00F15FEB">
              <w:rPr>
                <w:rFonts w:ascii="Arial" w:hAnsi="Arial" w:cs="Arial"/>
              </w:rPr>
              <w:t>conn.cursor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4C6DE9C7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c.execute</w:t>
            </w:r>
            <w:proofErr w:type="spellEnd"/>
            <w:r w:rsidRPr="00F15FEB">
              <w:rPr>
                <w:rFonts w:ascii="Arial" w:hAnsi="Arial" w:cs="Arial"/>
              </w:rPr>
              <w:t xml:space="preserve">('''CREATE TABLE IF NOT EXISTS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</w:p>
          <w:p w14:paraId="2FAE4512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         (id INTEGER PRIMARY KEY AUTOINCREMENT,</w:t>
            </w:r>
          </w:p>
          <w:p w14:paraId="4B9C8BD8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          MEASURED_AT DATETIME DEFAULT CURRENT_TIMESTAMP,</w:t>
            </w:r>
          </w:p>
          <w:p w14:paraId="4FADC22C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         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 xml:space="preserve"> REAL)''')</w:t>
            </w:r>
          </w:p>
          <w:p w14:paraId="57FEF09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conn.commit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4C61BBB3" w14:textId="0883F489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conn.close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  <w:p w14:paraId="5C6A9293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># Wstawianie średniej temperatury do bazy danych</w:t>
            </w:r>
          </w:p>
          <w:p w14:paraId="7F85F55A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def </w:t>
            </w:r>
            <w:proofErr w:type="spellStart"/>
            <w:r w:rsidRPr="00F15FEB">
              <w:rPr>
                <w:rFonts w:ascii="Arial" w:hAnsi="Arial" w:cs="Arial"/>
              </w:rPr>
              <w:t>insert_db</w:t>
            </w:r>
            <w:proofErr w:type="spellEnd"/>
            <w:r w:rsidRPr="00F15FEB">
              <w:rPr>
                <w:rFonts w:ascii="Arial" w:hAnsi="Arial" w:cs="Arial"/>
              </w:rPr>
              <w:t>(</w:t>
            </w:r>
            <w:proofErr w:type="spellStart"/>
            <w:r w:rsidRPr="00F15FEB">
              <w:rPr>
                <w:rFonts w:ascii="Arial" w:hAnsi="Arial" w:cs="Arial"/>
              </w:rPr>
              <w:t>avg_temp</w:t>
            </w:r>
            <w:proofErr w:type="spellEnd"/>
            <w:r w:rsidRPr="00F15FEB">
              <w:rPr>
                <w:rFonts w:ascii="Arial" w:hAnsi="Arial" w:cs="Arial"/>
              </w:rPr>
              <w:t>):</w:t>
            </w:r>
          </w:p>
          <w:p w14:paraId="512289BC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conn = sqlite3.connect('</w:t>
            </w:r>
            <w:proofErr w:type="spellStart"/>
            <w:r w:rsidRPr="00F15FEB">
              <w:rPr>
                <w:rFonts w:ascii="Arial" w:hAnsi="Arial" w:cs="Arial"/>
              </w:rPr>
              <w:t>temperatura.db</w:t>
            </w:r>
            <w:proofErr w:type="spellEnd"/>
            <w:r w:rsidRPr="00F15FEB">
              <w:rPr>
                <w:rFonts w:ascii="Arial" w:hAnsi="Arial" w:cs="Arial"/>
              </w:rPr>
              <w:t>')</w:t>
            </w:r>
          </w:p>
          <w:p w14:paraId="350ADDD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 = </w:t>
            </w:r>
            <w:proofErr w:type="spellStart"/>
            <w:r w:rsidRPr="00F15FEB">
              <w:rPr>
                <w:rFonts w:ascii="Arial" w:hAnsi="Arial" w:cs="Arial"/>
              </w:rPr>
              <w:t>conn.cursor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7CEE6F0D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c.execute</w:t>
            </w:r>
            <w:proofErr w:type="spellEnd"/>
            <w:r w:rsidRPr="00F15FEB">
              <w:rPr>
                <w:rFonts w:ascii="Arial" w:hAnsi="Arial" w:cs="Arial"/>
              </w:rPr>
              <w:t xml:space="preserve">("INSERT INTO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 xml:space="preserve"> (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>) VALUES (?)", (</w:t>
            </w:r>
            <w:proofErr w:type="spellStart"/>
            <w:r w:rsidRPr="00F15FEB">
              <w:rPr>
                <w:rFonts w:ascii="Arial" w:hAnsi="Arial" w:cs="Arial"/>
              </w:rPr>
              <w:t>avg_temp</w:t>
            </w:r>
            <w:proofErr w:type="spellEnd"/>
            <w:r w:rsidRPr="00F15FEB">
              <w:rPr>
                <w:rFonts w:ascii="Arial" w:hAnsi="Arial" w:cs="Arial"/>
              </w:rPr>
              <w:t>,))</w:t>
            </w:r>
          </w:p>
          <w:p w14:paraId="62274B05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conn.commit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  <w:p w14:paraId="7C7578E8" w14:textId="4948DB0D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conn.close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  <w:p w14:paraId="41AC458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># Wyświetlanie danych z bazy</w:t>
            </w:r>
          </w:p>
          <w:p w14:paraId="08F53A5F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def </w:t>
            </w:r>
            <w:proofErr w:type="spellStart"/>
            <w:r w:rsidRPr="00F15FEB">
              <w:rPr>
                <w:rFonts w:ascii="Arial" w:hAnsi="Arial" w:cs="Arial"/>
              </w:rPr>
              <w:t>show_db</w:t>
            </w:r>
            <w:proofErr w:type="spellEnd"/>
            <w:r w:rsidRPr="00F15FEB">
              <w:rPr>
                <w:rFonts w:ascii="Arial" w:hAnsi="Arial" w:cs="Arial"/>
              </w:rPr>
              <w:t>():</w:t>
            </w:r>
          </w:p>
          <w:p w14:paraId="42CD039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conn = sqlite3.connect('</w:t>
            </w:r>
            <w:proofErr w:type="spellStart"/>
            <w:r w:rsidRPr="00F15FEB">
              <w:rPr>
                <w:rFonts w:ascii="Arial" w:hAnsi="Arial" w:cs="Arial"/>
              </w:rPr>
              <w:t>temperatura.db</w:t>
            </w:r>
            <w:proofErr w:type="spellEnd"/>
            <w:r w:rsidRPr="00F15FEB">
              <w:rPr>
                <w:rFonts w:ascii="Arial" w:hAnsi="Arial" w:cs="Arial"/>
              </w:rPr>
              <w:t>')</w:t>
            </w:r>
          </w:p>
          <w:p w14:paraId="4E0E75D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c = </w:t>
            </w:r>
            <w:proofErr w:type="spellStart"/>
            <w:r w:rsidRPr="00F15FEB">
              <w:rPr>
                <w:rFonts w:ascii="Arial" w:hAnsi="Arial" w:cs="Arial"/>
              </w:rPr>
              <w:t>conn.cursor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1BCC953A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c.execute</w:t>
            </w:r>
            <w:proofErr w:type="spellEnd"/>
            <w:r w:rsidRPr="00F15FEB">
              <w:rPr>
                <w:rFonts w:ascii="Arial" w:hAnsi="Arial" w:cs="Arial"/>
              </w:rPr>
              <w:t xml:space="preserve">("SELECT * FROM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>")</w:t>
            </w:r>
          </w:p>
          <w:p w14:paraId="128581C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measurements = </w:t>
            </w:r>
            <w:proofErr w:type="spellStart"/>
            <w:r w:rsidRPr="00F15FEB">
              <w:rPr>
                <w:rFonts w:ascii="Arial" w:hAnsi="Arial" w:cs="Arial"/>
              </w:rPr>
              <w:t>c.fetchall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26D1640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for measurement in measurements:</w:t>
            </w:r>
          </w:p>
          <w:p w14:paraId="49F61543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print(</w:t>
            </w:r>
            <w:proofErr w:type="spellStart"/>
            <w:r w:rsidRPr="00F15FEB">
              <w:rPr>
                <w:rFonts w:ascii="Arial" w:hAnsi="Arial" w:cs="Arial"/>
              </w:rPr>
              <w:t>f"ID</w:t>
            </w:r>
            <w:proofErr w:type="spellEnd"/>
            <w:r w:rsidRPr="00F15FEB">
              <w:rPr>
                <w:rFonts w:ascii="Arial" w:hAnsi="Arial" w:cs="Arial"/>
              </w:rPr>
              <w:t xml:space="preserve">: {measurement[0]} </w:t>
            </w:r>
            <w:proofErr w:type="spellStart"/>
            <w:r w:rsidRPr="00F15FEB">
              <w:rPr>
                <w:rFonts w:ascii="Arial" w:hAnsi="Arial" w:cs="Arial"/>
              </w:rPr>
              <w:t>Znacznik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czasowy</w:t>
            </w:r>
            <w:proofErr w:type="spellEnd"/>
            <w:r w:rsidRPr="00F15FEB">
              <w:rPr>
                <w:rFonts w:ascii="Arial" w:hAnsi="Arial" w:cs="Arial"/>
              </w:rPr>
              <w:t xml:space="preserve">: {measurement[1]}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>: {measurement[2]} C")</w:t>
            </w:r>
          </w:p>
          <w:p w14:paraId="3E3A564B" w14:textId="0B084CCE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conn.close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  <w:p w14:paraId="5F0D56A8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># Funkcja do odczytu danych z UART i przetwarzania</w:t>
            </w:r>
          </w:p>
          <w:p w14:paraId="1DC25BF3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def </w:t>
            </w:r>
            <w:proofErr w:type="spellStart"/>
            <w:r w:rsidRPr="00F15FEB">
              <w:rPr>
                <w:rFonts w:ascii="Arial" w:hAnsi="Arial" w:cs="Arial"/>
              </w:rPr>
              <w:t>read_uart_data</w:t>
            </w:r>
            <w:proofErr w:type="spellEnd"/>
            <w:r w:rsidRPr="00F15FEB">
              <w:rPr>
                <w:rFonts w:ascii="Arial" w:hAnsi="Arial" w:cs="Arial"/>
              </w:rPr>
              <w:t>(ser):</w:t>
            </w:r>
          </w:p>
          <w:p w14:paraId="444E48DA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if </w:t>
            </w:r>
            <w:proofErr w:type="spellStart"/>
            <w:r w:rsidRPr="00F15FEB">
              <w:rPr>
                <w:rFonts w:ascii="Arial" w:hAnsi="Arial" w:cs="Arial"/>
              </w:rPr>
              <w:t>ser.isOpen</w:t>
            </w:r>
            <w:proofErr w:type="spellEnd"/>
            <w:r w:rsidRPr="00F15FEB">
              <w:rPr>
                <w:rFonts w:ascii="Arial" w:hAnsi="Arial" w:cs="Arial"/>
              </w:rPr>
              <w:t>():</w:t>
            </w:r>
          </w:p>
          <w:p w14:paraId="0A4DA94B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message = </w:t>
            </w:r>
            <w:proofErr w:type="spellStart"/>
            <w:r w:rsidRPr="00F15FEB">
              <w:rPr>
                <w:rFonts w:ascii="Arial" w:hAnsi="Arial" w:cs="Arial"/>
              </w:rPr>
              <w:t>ser.readline</w:t>
            </w:r>
            <w:proofErr w:type="spellEnd"/>
            <w:r w:rsidRPr="00F15FEB">
              <w:rPr>
                <w:rFonts w:ascii="Arial" w:hAnsi="Arial" w:cs="Arial"/>
              </w:rPr>
              <w:t xml:space="preserve">().decode("utf-8").strip()  # </w:t>
            </w:r>
            <w:proofErr w:type="spellStart"/>
            <w:r w:rsidRPr="00F15FEB">
              <w:rPr>
                <w:rFonts w:ascii="Arial" w:hAnsi="Arial" w:cs="Arial"/>
              </w:rPr>
              <w:t>Odczyt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i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oczyszczenie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danych</w:t>
            </w:r>
            <w:proofErr w:type="spellEnd"/>
          </w:p>
          <w:p w14:paraId="60644A68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return message</w:t>
            </w:r>
          </w:p>
          <w:p w14:paraId="7C932198" w14:textId="58772E76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return None</w:t>
            </w:r>
          </w:p>
          <w:p w14:paraId="337CC805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# </w:t>
            </w:r>
            <w:proofErr w:type="spellStart"/>
            <w:r w:rsidRPr="00F15FEB">
              <w:rPr>
                <w:rFonts w:ascii="Arial" w:hAnsi="Arial" w:cs="Arial"/>
              </w:rPr>
              <w:t>Główna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funkcja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programu</w:t>
            </w:r>
            <w:proofErr w:type="spellEnd"/>
          </w:p>
          <w:p w14:paraId="55122EC6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>def main():</w:t>
            </w:r>
          </w:p>
          <w:p w14:paraId="35993C4B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ser = </w:t>
            </w:r>
            <w:proofErr w:type="spellStart"/>
            <w:r w:rsidRPr="00F15FEB">
              <w:rPr>
                <w:rFonts w:ascii="Arial" w:hAnsi="Arial" w:cs="Arial"/>
              </w:rPr>
              <w:t>setup_uart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012CD0CA" w14:textId="6F3E4479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</w:rPr>
              <w:t>create_db</w:t>
            </w:r>
            <w:proofErr w:type="spellEnd"/>
            <w:r w:rsidRPr="00F15FEB">
              <w:rPr>
                <w:rFonts w:ascii="Arial" w:hAnsi="Arial" w:cs="Arial"/>
              </w:rPr>
              <w:t>()</w:t>
            </w:r>
          </w:p>
          <w:p w14:paraId="2F527FD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while True:</w:t>
            </w:r>
          </w:p>
          <w:p w14:paraId="0B00411E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message = </w:t>
            </w:r>
            <w:proofErr w:type="spellStart"/>
            <w:r w:rsidRPr="00F15FEB">
              <w:rPr>
                <w:rFonts w:ascii="Arial" w:hAnsi="Arial" w:cs="Arial"/>
              </w:rPr>
              <w:t>read_uart_data</w:t>
            </w:r>
            <w:proofErr w:type="spellEnd"/>
            <w:r w:rsidRPr="00F15FEB">
              <w:rPr>
                <w:rFonts w:ascii="Arial" w:hAnsi="Arial" w:cs="Arial"/>
              </w:rPr>
              <w:t>(ser)</w:t>
            </w:r>
          </w:p>
          <w:p w14:paraId="23CED63B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if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message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:</w:t>
            </w:r>
          </w:p>
          <w:p w14:paraId="50FD6BB6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try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:</w:t>
            </w:r>
          </w:p>
          <w:p w14:paraId="251A183F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    # Załóżmy, że odczytana wartość to liczba zmiennoprzecinkowa</w:t>
            </w:r>
          </w:p>
          <w:p w14:paraId="7520F31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    </w:t>
            </w:r>
            <w:proofErr w:type="spellStart"/>
            <w:r w:rsidRPr="00F15FEB">
              <w:rPr>
                <w:rFonts w:ascii="Arial" w:hAnsi="Arial" w:cs="Arial"/>
              </w:rPr>
              <w:t>avg_temp</w:t>
            </w:r>
            <w:proofErr w:type="spellEnd"/>
            <w:r w:rsidRPr="00F15FEB">
              <w:rPr>
                <w:rFonts w:ascii="Arial" w:hAnsi="Arial" w:cs="Arial"/>
              </w:rPr>
              <w:t xml:space="preserve"> = float(message)</w:t>
            </w:r>
          </w:p>
          <w:p w14:paraId="0C19A646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        print(</w:t>
            </w:r>
            <w:proofErr w:type="spellStart"/>
            <w:r w:rsidRPr="00F15FEB">
              <w:rPr>
                <w:rFonts w:ascii="Arial" w:hAnsi="Arial" w:cs="Arial"/>
              </w:rPr>
              <w:t>f"Odczytana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temperatura</w:t>
            </w:r>
            <w:proofErr w:type="spellEnd"/>
            <w:r w:rsidRPr="00F15FEB">
              <w:rPr>
                <w:rFonts w:ascii="Arial" w:hAnsi="Arial" w:cs="Arial"/>
              </w:rPr>
              <w:t>: {</w:t>
            </w:r>
            <w:proofErr w:type="spellStart"/>
            <w:r w:rsidRPr="00F15FEB">
              <w:rPr>
                <w:rFonts w:ascii="Arial" w:hAnsi="Arial" w:cs="Arial"/>
              </w:rPr>
              <w:t>avg_temp</w:t>
            </w:r>
            <w:proofErr w:type="spellEnd"/>
            <w:r w:rsidRPr="00F15FEB">
              <w:rPr>
                <w:rFonts w:ascii="Arial" w:hAnsi="Arial" w:cs="Arial"/>
              </w:rPr>
              <w:t>} C")</w:t>
            </w:r>
          </w:p>
          <w:p w14:paraId="4F0C8FD7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2FF6FEBA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            </w:t>
            </w:r>
            <w:r w:rsidRPr="00F15FEB">
              <w:rPr>
                <w:rFonts w:ascii="Arial" w:hAnsi="Arial" w:cs="Arial"/>
                <w:lang w:val="pl-PL"/>
              </w:rPr>
              <w:t># Zapis do bazy danych</w:t>
            </w:r>
          </w:p>
          <w:p w14:paraId="3196F452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insert_db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avg_temp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)</w:t>
            </w:r>
          </w:p>
          <w:p w14:paraId="0727C3F6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</w:p>
          <w:p w14:paraId="1B95638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    # Wyświetlenie zawartości bazy</w:t>
            </w:r>
          </w:p>
          <w:p w14:paraId="4D16E2A4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show_db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  <w:p w14:paraId="02018FD0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        </w:t>
            </w:r>
            <w:r w:rsidRPr="00F15FEB">
              <w:rPr>
                <w:rFonts w:ascii="Arial" w:hAnsi="Arial" w:cs="Arial"/>
              </w:rPr>
              <w:t xml:space="preserve">except </w:t>
            </w:r>
            <w:proofErr w:type="spellStart"/>
            <w:r w:rsidRPr="00F15FEB">
              <w:rPr>
                <w:rFonts w:ascii="Arial" w:hAnsi="Arial" w:cs="Arial"/>
              </w:rPr>
              <w:t>ValueError</w:t>
            </w:r>
            <w:proofErr w:type="spellEnd"/>
            <w:r w:rsidRPr="00F15FEB">
              <w:rPr>
                <w:rFonts w:ascii="Arial" w:hAnsi="Arial" w:cs="Arial"/>
              </w:rPr>
              <w:t>:</w:t>
            </w:r>
          </w:p>
          <w:p w14:paraId="68A532A4" w14:textId="0FE45E99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</w:rPr>
            </w:pPr>
            <w:r w:rsidRPr="00F15FEB">
              <w:rPr>
                <w:rFonts w:ascii="Arial" w:hAnsi="Arial" w:cs="Arial"/>
              </w:rPr>
              <w:t xml:space="preserve">                print("</w:t>
            </w:r>
            <w:proofErr w:type="spellStart"/>
            <w:r w:rsidRPr="00F15FEB">
              <w:rPr>
                <w:rFonts w:ascii="Arial" w:hAnsi="Arial" w:cs="Arial"/>
              </w:rPr>
              <w:t>Nieprawidłowy</w:t>
            </w:r>
            <w:proofErr w:type="spellEnd"/>
            <w:r w:rsidRPr="00F15FEB">
              <w:rPr>
                <w:rFonts w:ascii="Arial" w:hAnsi="Arial" w:cs="Arial"/>
              </w:rPr>
              <w:t xml:space="preserve"> format </w:t>
            </w:r>
            <w:proofErr w:type="spellStart"/>
            <w:r w:rsidRPr="00F15FEB">
              <w:rPr>
                <w:rFonts w:ascii="Arial" w:hAnsi="Arial" w:cs="Arial"/>
              </w:rPr>
              <w:t>danych</w:t>
            </w:r>
            <w:proofErr w:type="spellEnd"/>
            <w:r w:rsidRPr="00F15FEB">
              <w:rPr>
                <w:rFonts w:ascii="Arial" w:hAnsi="Arial" w:cs="Arial"/>
              </w:rPr>
              <w:t xml:space="preserve"> </w:t>
            </w:r>
            <w:proofErr w:type="spellStart"/>
            <w:r w:rsidRPr="00F15FEB">
              <w:rPr>
                <w:rFonts w:ascii="Arial" w:hAnsi="Arial" w:cs="Arial"/>
              </w:rPr>
              <w:t>temperatury</w:t>
            </w:r>
            <w:proofErr w:type="spellEnd"/>
            <w:r w:rsidRPr="00F15FEB">
              <w:rPr>
                <w:rFonts w:ascii="Arial" w:hAnsi="Arial" w:cs="Arial"/>
              </w:rPr>
              <w:t>")</w:t>
            </w:r>
          </w:p>
          <w:p w14:paraId="79212904" w14:textId="470DC15D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</w:rPr>
              <w:t xml:space="preserve">    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time.sleep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(1)  # Przerwa między odczytami</w:t>
            </w:r>
          </w:p>
          <w:p w14:paraId="082F7152" w14:textId="77777777" w:rsidR="00F15FEB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proofErr w:type="spellStart"/>
            <w:r w:rsidRPr="00F15FEB">
              <w:rPr>
                <w:rFonts w:ascii="Arial" w:hAnsi="Arial" w:cs="Arial"/>
                <w:lang w:val="pl-PL"/>
              </w:rPr>
              <w:t>if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 xml:space="preserve"> __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name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__ == "__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main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__":</w:t>
            </w:r>
          </w:p>
          <w:p w14:paraId="66E3C055" w14:textId="6E06461C" w:rsidR="00E16F13" w:rsidRPr="00F15FEB" w:rsidRDefault="00F15FEB" w:rsidP="00F15FEB">
            <w:pPr>
              <w:ind w:firstLine="0"/>
              <w:jc w:val="left"/>
              <w:rPr>
                <w:rFonts w:ascii="Arial" w:hAnsi="Arial" w:cs="Arial"/>
                <w:lang w:val="pl-PL"/>
              </w:rPr>
            </w:pPr>
            <w:r w:rsidRPr="00F15FEB">
              <w:rPr>
                <w:rFonts w:ascii="Arial" w:hAnsi="Arial" w:cs="Arial"/>
                <w:lang w:val="pl-PL"/>
              </w:rPr>
              <w:t xml:space="preserve">    </w:t>
            </w:r>
            <w:proofErr w:type="spellStart"/>
            <w:r w:rsidRPr="00F15FEB">
              <w:rPr>
                <w:rFonts w:ascii="Arial" w:hAnsi="Arial" w:cs="Arial"/>
                <w:lang w:val="pl-PL"/>
              </w:rPr>
              <w:t>main</w:t>
            </w:r>
            <w:proofErr w:type="spellEnd"/>
            <w:r w:rsidRPr="00F15FEB">
              <w:rPr>
                <w:rFonts w:ascii="Arial" w:hAnsi="Arial" w:cs="Arial"/>
                <w:lang w:val="pl-PL"/>
              </w:rPr>
              <w:t>()</w:t>
            </w:r>
          </w:p>
        </w:tc>
      </w:tr>
    </w:tbl>
    <w:p w14:paraId="727F6681" w14:textId="77777777" w:rsidR="00E16F13" w:rsidRPr="00F15FEB" w:rsidRDefault="00E16F13" w:rsidP="00E16F13">
      <w:pPr>
        <w:ind w:firstLine="0"/>
        <w:rPr>
          <w:rFonts w:ascii="Arial" w:hAnsi="Arial" w:cs="Arial"/>
          <w:lang w:val="pl-PL"/>
        </w:rPr>
      </w:pPr>
    </w:p>
    <w:sectPr w:rsidR="00E16F13" w:rsidRPr="00F15FEB" w:rsidSect="00677923">
      <w:footerReference w:type="default" r:id="rId11"/>
      <w:pgSz w:w="11906" w:h="16838" w:code="9"/>
      <w:pgMar w:top="1417" w:right="1417" w:bottom="1417" w:left="1417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33ACE" w14:textId="77777777" w:rsidR="00240443" w:rsidRDefault="00240443">
      <w:pPr>
        <w:spacing w:line="240" w:lineRule="auto"/>
      </w:pPr>
      <w:r>
        <w:separator/>
      </w:r>
    </w:p>
  </w:endnote>
  <w:endnote w:type="continuationSeparator" w:id="0">
    <w:p w14:paraId="1BB88318" w14:textId="77777777" w:rsidR="00240443" w:rsidRDefault="00240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05BF6" w14:textId="77777777" w:rsidR="00E125AE" w:rsidRDefault="00E125AE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94C12">
      <w:rPr>
        <w:rStyle w:val="Numerstrony"/>
        <w:noProof/>
      </w:rPr>
      <w:t>6</w:t>
    </w:r>
    <w:r>
      <w:rPr>
        <w:rStyle w:val="Numerstrony"/>
      </w:rPr>
      <w:fldChar w:fldCharType="end"/>
    </w:r>
  </w:p>
  <w:p w14:paraId="02EE9FFF" w14:textId="77777777" w:rsidR="0069508B" w:rsidRDefault="0069508B" w:rsidP="0069508B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02D4" w14:textId="77777777" w:rsidR="00240443" w:rsidRDefault="00240443">
      <w:pPr>
        <w:spacing w:line="240" w:lineRule="auto"/>
      </w:pPr>
      <w:r>
        <w:separator/>
      </w:r>
    </w:p>
  </w:footnote>
  <w:footnote w:type="continuationSeparator" w:id="0">
    <w:p w14:paraId="2F41BE77" w14:textId="77777777" w:rsidR="00240443" w:rsidRDefault="00240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DB1"/>
    <w:multiLevelType w:val="hybridMultilevel"/>
    <w:tmpl w:val="38FC7E7E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077B3407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0F601750"/>
    <w:multiLevelType w:val="hybridMultilevel"/>
    <w:tmpl w:val="7242C1E4"/>
    <w:lvl w:ilvl="0" w:tplc="A10CFB4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04F5394"/>
    <w:multiLevelType w:val="hybridMultilevel"/>
    <w:tmpl w:val="343899D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30C2959"/>
    <w:multiLevelType w:val="hybridMultilevel"/>
    <w:tmpl w:val="E0DE633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F6E2AF6"/>
    <w:multiLevelType w:val="hybridMultilevel"/>
    <w:tmpl w:val="ACB2A47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00712F"/>
    <w:multiLevelType w:val="hybridMultilevel"/>
    <w:tmpl w:val="2472998A"/>
    <w:lvl w:ilvl="0" w:tplc="583A30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5F6C7427"/>
    <w:multiLevelType w:val="multilevel"/>
    <w:tmpl w:val="12C44240"/>
    <w:lvl w:ilvl="0">
      <w:start w:val="1"/>
      <w:numFmt w:val="decimal"/>
      <w:pStyle w:val="Nagwek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4380A06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6B7D61DB"/>
    <w:multiLevelType w:val="hybridMultilevel"/>
    <w:tmpl w:val="B290E212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E500762"/>
    <w:multiLevelType w:val="hybridMultilevel"/>
    <w:tmpl w:val="8EEA44D4"/>
    <w:lvl w:ilvl="0" w:tplc="37DECF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39507520">
    <w:abstractNumId w:val="15"/>
  </w:num>
  <w:num w:numId="2" w16cid:durableId="670909109">
    <w:abstractNumId w:val="18"/>
  </w:num>
  <w:num w:numId="3" w16cid:durableId="1770195808">
    <w:abstractNumId w:val="21"/>
  </w:num>
  <w:num w:numId="4" w16cid:durableId="123819264">
    <w:abstractNumId w:val="5"/>
  </w:num>
  <w:num w:numId="5" w16cid:durableId="898900612">
    <w:abstractNumId w:val="9"/>
  </w:num>
  <w:num w:numId="6" w16cid:durableId="1974020938">
    <w:abstractNumId w:val="7"/>
  </w:num>
  <w:num w:numId="7" w16cid:durableId="698749301">
    <w:abstractNumId w:val="6"/>
  </w:num>
  <w:num w:numId="8" w16cid:durableId="58796297">
    <w:abstractNumId w:val="4"/>
  </w:num>
  <w:num w:numId="9" w16cid:durableId="171066558">
    <w:abstractNumId w:val="8"/>
  </w:num>
  <w:num w:numId="10" w16cid:durableId="275792888">
    <w:abstractNumId w:val="3"/>
  </w:num>
  <w:num w:numId="11" w16cid:durableId="2037388703">
    <w:abstractNumId w:val="2"/>
  </w:num>
  <w:num w:numId="12" w16cid:durableId="951941835">
    <w:abstractNumId w:val="1"/>
  </w:num>
  <w:num w:numId="13" w16cid:durableId="349524231">
    <w:abstractNumId w:val="0"/>
  </w:num>
  <w:num w:numId="14" w16cid:durableId="1556502415">
    <w:abstractNumId w:val="18"/>
  </w:num>
  <w:num w:numId="15" w16cid:durableId="122160442">
    <w:abstractNumId w:val="18"/>
  </w:num>
  <w:num w:numId="16" w16cid:durableId="711924523">
    <w:abstractNumId w:val="18"/>
  </w:num>
  <w:num w:numId="17" w16cid:durableId="1467897513">
    <w:abstractNumId w:val="18"/>
  </w:num>
  <w:num w:numId="18" w16cid:durableId="488063883">
    <w:abstractNumId w:val="18"/>
  </w:num>
  <w:num w:numId="19" w16cid:durableId="1947425941">
    <w:abstractNumId w:val="18"/>
  </w:num>
  <w:num w:numId="20" w16cid:durableId="344787191">
    <w:abstractNumId w:val="18"/>
  </w:num>
  <w:num w:numId="21" w16cid:durableId="30500733">
    <w:abstractNumId w:val="18"/>
  </w:num>
  <w:num w:numId="22" w16cid:durableId="997458717">
    <w:abstractNumId w:val="13"/>
  </w:num>
  <w:num w:numId="23" w16cid:durableId="736510775">
    <w:abstractNumId w:val="12"/>
  </w:num>
  <w:num w:numId="24" w16cid:durableId="804078974">
    <w:abstractNumId w:val="20"/>
  </w:num>
  <w:num w:numId="25" w16cid:durableId="1063941866">
    <w:abstractNumId w:val="11"/>
  </w:num>
  <w:num w:numId="26" w16cid:durableId="1237546013">
    <w:abstractNumId w:val="19"/>
  </w:num>
  <w:num w:numId="27" w16cid:durableId="2137328424">
    <w:abstractNumId w:val="14"/>
  </w:num>
  <w:num w:numId="28" w16cid:durableId="298917973">
    <w:abstractNumId w:val="22"/>
  </w:num>
  <w:num w:numId="29" w16cid:durableId="1797723611">
    <w:abstractNumId w:val="10"/>
  </w:num>
  <w:num w:numId="30" w16cid:durableId="2021228173">
    <w:abstractNumId w:val="16"/>
  </w:num>
  <w:num w:numId="31" w16cid:durableId="922111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0"/>
    <w:rsid w:val="0001279E"/>
    <w:rsid w:val="000178E2"/>
    <w:rsid w:val="000B32E2"/>
    <w:rsid w:val="000E6D0F"/>
    <w:rsid w:val="00136DE1"/>
    <w:rsid w:val="00185A09"/>
    <w:rsid w:val="00191365"/>
    <w:rsid w:val="00195B8E"/>
    <w:rsid w:val="001B48E8"/>
    <w:rsid w:val="00226E4E"/>
    <w:rsid w:val="00240443"/>
    <w:rsid w:val="00262C18"/>
    <w:rsid w:val="002721ED"/>
    <w:rsid w:val="00274240"/>
    <w:rsid w:val="0030700F"/>
    <w:rsid w:val="00391422"/>
    <w:rsid w:val="00394C12"/>
    <w:rsid w:val="003C088B"/>
    <w:rsid w:val="003C69D4"/>
    <w:rsid w:val="003C77E1"/>
    <w:rsid w:val="003E1BF5"/>
    <w:rsid w:val="00480756"/>
    <w:rsid w:val="004A30F5"/>
    <w:rsid w:val="005600E9"/>
    <w:rsid w:val="005766FD"/>
    <w:rsid w:val="0059176B"/>
    <w:rsid w:val="005D0EE9"/>
    <w:rsid w:val="006517DC"/>
    <w:rsid w:val="0066228D"/>
    <w:rsid w:val="00677923"/>
    <w:rsid w:val="0069508B"/>
    <w:rsid w:val="00703FA1"/>
    <w:rsid w:val="007109AD"/>
    <w:rsid w:val="00750C13"/>
    <w:rsid w:val="007C0243"/>
    <w:rsid w:val="00804ABB"/>
    <w:rsid w:val="00811330"/>
    <w:rsid w:val="008324B1"/>
    <w:rsid w:val="008765F2"/>
    <w:rsid w:val="00914049"/>
    <w:rsid w:val="009269FF"/>
    <w:rsid w:val="009324D6"/>
    <w:rsid w:val="00934289"/>
    <w:rsid w:val="009662AF"/>
    <w:rsid w:val="00966CA6"/>
    <w:rsid w:val="00972824"/>
    <w:rsid w:val="009961A2"/>
    <w:rsid w:val="009A138F"/>
    <w:rsid w:val="009B6946"/>
    <w:rsid w:val="009D2176"/>
    <w:rsid w:val="009F152B"/>
    <w:rsid w:val="00A0645A"/>
    <w:rsid w:val="00A110EF"/>
    <w:rsid w:val="00A42D40"/>
    <w:rsid w:val="00A56DB4"/>
    <w:rsid w:val="00A84D39"/>
    <w:rsid w:val="00A8700A"/>
    <w:rsid w:val="00AB48D3"/>
    <w:rsid w:val="00AD0F2C"/>
    <w:rsid w:val="00AD5E76"/>
    <w:rsid w:val="00B02FE3"/>
    <w:rsid w:val="00BA18E4"/>
    <w:rsid w:val="00BE49F9"/>
    <w:rsid w:val="00BF5776"/>
    <w:rsid w:val="00C1774D"/>
    <w:rsid w:val="00C5788A"/>
    <w:rsid w:val="00C77B92"/>
    <w:rsid w:val="00CD180C"/>
    <w:rsid w:val="00D16E4A"/>
    <w:rsid w:val="00D36159"/>
    <w:rsid w:val="00D45826"/>
    <w:rsid w:val="00D673BE"/>
    <w:rsid w:val="00D91B05"/>
    <w:rsid w:val="00D96C65"/>
    <w:rsid w:val="00DD0A60"/>
    <w:rsid w:val="00DD0DD7"/>
    <w:rsid w:val="00DD4E5A"/>
    <w:rsid w:val="00DD79AB"/>
    <w:rsid w:val="00DD7E18"/>
    <w:rsid w:val="00E125AE"/>
    <w:rsid w:val="00E15933"/>
    <w:rsid w:val="00E16F13"/>
    <w:rsid w:val="00E54E3D"/>
    <w:rsid w:val="00E635F0"/>
    <w:rsid w:val="00E77C3D"/>
    <w:rsid w:val="00E92A4E"/>
    <w:rsid w:val="00ED5FB5"/>
    <w:rsid w:val="00F15FEB"/>
    <w:rsid w:val="00F61A29"/>
    <w:rsid w:val="00F65FFB"/>
    <w:rsid w:val="00F7070C"/>
    <w:rsid w:val="00F9210A"/>
    <w:rsid w:val="00FA138B"/>
    <w:rsid w:val="00FD79F3"/>
    <w:rsid w:val="00FE0AF2"/>
    <w:rsid w:val="00FE76AA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4E910"/>
  <w15:docId w15:val="{4AFB9064-6F04-4189-8525-F8E1186F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Nagwek1">
    <w:name w:val="heading 1"/>
    <w:basedOn w:val="Normalny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Nagwek2">
    <w:name w:val="heading 2"/>
    <w:basedOn w:val="Normalny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Nagwek3">
    <w:name w:val="heading 3"/>
    <w:basedOn w:val="Normalny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ny"/>
    <w:next w:val="Normalny"/>
    <w:pPr>
      <w:ind w:firstLine="0"/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semiHidden/>
    <w:pPr>
      <w:tabs>
        <w:tab w:val="center" w:pos="4153"/>
        <w:tab w:val="right" w:pos="8306"/>
      </w:tabs>
    </w:pPr>
  </w:style>
  <w:style w:type="paragraph" w:styleId="Legenda">
    <w:name w:val="caption"/>
    <w:basedOn w:val="Normalny"/>
    <w:next w:val="Normalny"/>
    <w:uiPriority w:val="35"/>
    <w:unhideWhenUsed/>
    <w:qFormat/>
    <w:rsid w:val="00BE49F9"/>
    <w:rPr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Tabela-Siatka">
    <w:name w:val="Table Grid"/>
    <w:basedOn w:val="Standardowy"/>
    <w:uiPriority w:val="59"/>
    <w:rsid w:val="00480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517D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17D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517DC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5D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128</TotalTime>
  <Pages>4</Pages>
  <Words>516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Antonowicz</dc:creator>
  <cp:lastModifiedBy>Paweł Kolec</cp:lastModifiedBy>
  <cp:revision>11</cp:revision>
  <cp:lastPrinted>2023-06-21T10:06:00Z</cp:lastPrinted>
  <dcterms:created xsi:type="dcterms:W3CDTF">2023-06-21T10:15:00Z</dcterms:created>
  <dcterms:modified xsi:type="dcterms:W3CDTF">2024-11-30T23:30:00Z</dcterms:modified>
</cp:coreProperties>
</file>